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086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STEPS TO RUN THE CODE:</w:t>
      </w:r>
    </w:p>
    <w:p w14:paraId="6C2399B0">
      <w:pPr>
        <w:rPr>
          <w:rFonts w:ascii="Times New Roman" w:hAnsi="Times New Roman" w:cs="Times New Roman"/>
          <w:sz w:val="36"/>
          <w:szCs w:val="36"/>
        </w:rPr>
      </w:pPr>
    </w:p>
    <w:p w14:paraId="6479645C">
      <w:pPr>
        <w:pStyle w:val="7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REQUIREMENTS:</w:t>
      </w:r>
    </w:p>
    <w:p w14:paraId="664966C5">
      <w:pPr>
        <w:rPr>
          <w:rFonts w:ascii="Times New Roman" w:hAnsi="Times New Roman" w:cs="Times New Roman"/>
          <w:b/>
          <w:sz w:val="28"/>
          <w:szCs w:val="28"/>
        </w:rPr>
      </w:pPr>
    </w:p>
    <w:p w14:paraId="78C3681F">
      <w:pPr>
        <w:pStyle w:val="7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3.7 version</w:t>
      </w:r>
    </w:p>
    <w:p w14:paraId="4099D649">
      <w:pPr>
        <w:pStyle w:val="7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libraries:</w:t>
      </w:r>
    </w:p>
    <w:p w14:paraId="6520F34F">
      <w:pPr>
        <w:pStyle w:val="7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sklearn import tree  </w:t>
      </w:r>
    </w:p>
    <w:p w14:paraId="23C2C2EA">
      <w:pPr>
        <w:pStyle w:val="7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sklearn.svm import SVC, LinearSVC  </w:t>
      </w:r>
    </w:p>
    <w:p w14:paraId="763EEDE5">
      <w:pPr>
        <w:pStyle w:val="7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textblob import TextBlob </w:t>
      </w:r>
    </w:p>
    <w:p w14:paraId="5F1381E3">
      <w:pPr>
        <w:pStyle w:val="7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nltk.corpus import twitter_samples  </w:t>
      </w:r>
    </w:p>
    <w:p w14:paraId="702937F7">
      <w:pPr>
        <w:pStyle w:val="7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tkinter import filedialog, messagebox, simpledialog  </w:t>
      </w:r>
    </w:p>
    <w:p w14:paraId="34B021C5">
      <w:pPr>
        <w:pStyle w:val="7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matplotlib.pyplot as plt  </w:t>
      </w:r>
    </w:p>
    <w:p w14:paraId="595C5DFF">
      <w:pPr>
        <w:pStyle w:val="7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pandas as pd  </w:t>
      </w:r>
    </w:p>
    <w:p w14:paraId="1906A1FD">
      <w:pPr>
        <w:pStyle w:val="7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numpy as np  </w:t>
      </w:r>
    </w:p>
    <w:p w14:paraId="17F055DE">
      <w:pPr>
        <w:pStyle w:val="7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re, string </w:t>
      </w:r>
    </w:p>
    <w:p w14:paraId="24B1F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670A0F3">
      <w:pPr>
        <w:pStyle w:val="74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Also initialize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NLTK resources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(if not downloaded yet):</w:t>
      </w:r>
    </w:p>
    <w:p w14:paraId="375AEE97">
      <w:pPr>
        <w:pStyle w:val="74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import nltk</w:t>
      </w:r>
    </w:p>
    <w:p w14:paraId="1EA6E3C0">
      <w:pPr>
        <w:pStyle w:val="74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nltk.download('twitter_samples')</w:t>
      </w:r>
    </w:p>
    <w:p w14:paraId="2FA5CACD">
      <w:pPr>
        <w:pStyle w:val="74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nltk.download('stopwords')</w:t>
      </w:r>
    </w:p>
    <w:p w14:paraId="70E9490F">
      <w:pPr>
        <w:pStyle w:val="74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nltk.download('punkt')</w:t>
      </w:r>
    </w:p>
    <w:p w14:paraId="6C21B3D1">
      <w:pPr>
        <w:pStyle w:val="74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nltk.download('wordnet')</w:t>
      </w:r>
    </w:p>
    <w:p w14:paraId="0184D48E">
      <w:pPr>
        <w:pStyle w:val="74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nltk.download('omw-1.4')</w:t>
      </w:r>
    </w:p>
    <w:p w14:paraId="2B48D1FD">
      <w:pPr>
        <w:pStyle w:val="74"/>
        <w:spacing w:before="100" w:beforeAutospacing="1" w:after="100" w:afterAutospacing="1"/>
        <w:ind w:left="1578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</w:p>
    <w:p w14:paraId="7D375E52">
      <w:pPr>
        <w:pStyle w:val="7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structure:</w:t>
      </w:r>
    </w:p>
    <w:p w14:paraId="4E90EE5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project_folder/</w:t>
      </w:r>
    </w:p>
    <w:p w14:paraId="17BEF54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├── your_script.py</w:t>
      </w:r>
    </w:p>
    <w:p w14:paraId="1B84AD09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├── dataset/</w:t>
      </w:r>
    </w:p>
    <w:p w14:paraId="3344F4D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│      ├── train_tweets.csv</w:t>
      </w:r>
    </w:p>
    <w:p w14:paraId="59E99C9A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│      └── test_tweets.csv</w:t>
      </w:r>
    </w:p>
    <w:p w14:paraId="3ACE970A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└── test/</w:t>
      </w:r>
    </w:p>
    <w:p w14:paraId="21AC0D87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└── test_tweets.txt   # for manual detection (optional)</w:t>
      </w:r>
    </w:p>
    <w:p w14:paraId="2120F1C8">
      <w:pPr>
        <w:ind w:left="210"/>
        <w:rPr>
          <w:rFonts w:ascii="Times New Roman" w:hAnsi="Times New Roman" w:cs="Times New Roman"/>
          <w:b/>
          <w:sz w:val="28"/>
          <w:szCs w:val="28"/>
        </w:rPr>
      </w:pPr>
    </w:p>
    <w:p w14:paraId="5E50920C">
      <w:pPr>
        <w:ind w:left="555"/>
        <w:rPr>
          <w:rFonts w:ascii="Times New Roman" w:hAnsi="Times New Roman" w:cs="Times New Roman"/>
          <w:sz w:val="28"/>
          <w:szCs w:val="28"/>
        </w:rPr>
      </w:pPr>
    </w:p>
    <w:p w14:paraId="61830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8F74B45">
      <w:pPr>
        <w:rPr>
          <w:rFonts w:ascii="Times New Roman" w:hAnsi="Times New Roman" w:cs="Times New Roman"/>
          <w:sz w:val="28"/>
          <w:szCs w:val="28"/>
        </w:rPr>
      </w:pPr>
    </w:p>
    <w:p w14:paraId="15E55842">
      <w:pPr>
        <w:rPr>
          <w:rFonts w:ascii="Times New Roman" w:hAnsi="Times New Roman" w:cs="Times New Roman"/>
          <w:sz w:val="28"/>
          <w:szCs w:val="28"/>
        </w:rPr>
      </w:pPr>
    </w:p>
    <w:p w14:paraId="2694CF83">
      <w:pPr>
        <w:rPr>
          <w:rFonts w:ascii="Times New Roman" w:hAnsi="Times New Roman" w:cs="Times New Roman"/>
          <w:sz w:val="28"/>
          <w:szCs w:val="28"/>
        </w:rPr>
      </w:pPr>
    </w:p>
    <w:p w14:paraId="1BBD7D25">
      <w:pPr>
        <w:pStyle w:val="7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 :</w:t>
      </w:r>
    </w:p>
    <w:p w14:paraId="4DA972FA">
      <w:pPr>
        <w:pStyle w:val="74"/>
        <w:rPr>
          <w:rFonts w:ascii="Times New Roman" w:hAnsi="Times New Roman" w:cs="Times New Roman"/>
          <w:sz w:val="24"/>
          <w:szCs w:val="24"/>
        </w:rPr>
      </w:pPr>
    </w:p>
    <w:p w14:paraId="4CDCD49E">
      <w:pPr>
        <w:pStyle w:val="7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Open “Sentiment analysis” folder and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lick on “RUN THE CODE”.</w:t>
      </w:r>
    </w:p>
    <w:p w14:paraId="4165CC64">
      <w:pPr>
        <w:pStyle w:val="74"/>
        <w:rPr>
          <w:rFonts w:ascii="Times New Roman" w:hAnsi="Times New Roman" w:cs="Times New Roman"/>
          <w:sz w:val="24"/>
          <w:szCs w:val="24"/>
        </w:rPr>
      </w:pPr>
    </w:p>
    <w:p w14:paraId="40023492">
      <w:pPr>
        <w:rPr>
          <w:rFonts w:ascii="Times New Roman" w:hAnsi="Times New Roman" w:cs="Times New Roman"/>
          <w:sz w:val="24"/>
          <w:szCs w:val="24"/>
        </w:rPr>
      </w:pPr>
    </w:p>
    <w:p w14:paraId="13800777">
      <w:pPr>
        <w:rPr>
          <w:rFonts w:ascii="Times New Roman" w:hAnsi="Times New Roman" w:cs="Times New Roman"/>
          <w:b/>
          <w:sz w:val="28"/>
          <w:szCs w:val="28"/>
        </w:rPr>
      </w:pPr>
    </w:p>
    <w:p w14:paraId="70E2898E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39790" cy="1461135"/>
            <wp:effectExtent l="0" t="0" r="381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E11D">
      <w:pPr>
        <w:rPr>
          <w:rFonts w:ascii="Times New Roman" w:hAnsi="Times New Roman" w:cs="Times New Roman"/>
          <w:sz w:val="24"/>
          <w:szCs w:val="24"/>
        </w:rPr>
      </w:pPr>
    </w:p>
    <w:p w14:paraId="202EA68B">
      <w:pPr>
        <w:pStyle w:val="74"/>
        <w:numPr>
          <w:ilvl w:val="0"/>
          <w:numId w:val="7"/>
        </w:num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GUI interface will open. Click on the “load NLTK dataset” button.</w:t>
      </w:r>
    </w:p>
    <w:p w14:paraId="7C0ED1D6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4309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936" cy="43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7872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p w14:paraId="2912F2AD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p w14:paraId="57996C66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p w14:paraId="0B60D8FD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p w14:paraId="3DADBA10">
      <w:pPr>
        <w:pStyle w:val="74"/>
        <w:numPr>
          <w:ilvl w:val="0"/>
          <w:numId w:val="7"/>
        </w:num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loading NLTK dataset click on  “run SVR algorithm” button.</w:t>
      </w:r>
    </w:p>
    <w:p w14:paraId="3DA0189A">
      <w:pPr>
        <w:pStyle w:val="74"/>
        <w:tabs>
          <w:tab w:val="left" w:pos="2022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0807FB99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2330" cy="33750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260" cy="338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3495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p w14:paraId="7632DF91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p w14:paraId="221095FC">
      <w:pPr>
        <w:pStyle w:val="74"/>
        <w:numPr>
          <w:ilvl w:val="0"/>
          <w:numId w:val="7"/>
        </w:num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click on “Run SVR Algorithm” button. </w:t>
      </w:r>
    </w:p>
    <w:p w14:paraId="12FC9D3F">
      <w:pPr>
        <w:pStyle w:val="74"/>
        <w:tabs>
          <w:tab w:val="left" w:pos="2022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loading this button may consume time.</w:t>
      </w:r>
    </w:p>
    <w:p w14:paraId="5976EA2B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302" cy="36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4E22">
      <w:pPr>
        <w:pStyle w:val="74"/>
        <w:numPr>
          <w:ilvl w:val="0"/>
          <w:numId w:val="7"/>
        </w:num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above button click on  “Run random forest” button.</w:t>
      </w:r>
    </w:p>
    <w:p w14:paraId="06D96C30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5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556" cy="336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E4E1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154FC6">
      <w:pPr>
        <w:pStyle w:val="74"/>
        <w:numPr>
          <w:ilvl w:val="0"/>
          <w:numId w:val="7"/>
        </w:num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click on “Run decision tree algorithm” button.</w:t>
      </w:r>
    </w:p>
    <w:p w14:paraId="41846BD8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D7ECA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342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p w14:paraId="03168F65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p w14:paraId="5381F4BC">
      <w:pPr>
        <w:pStyle w:val="74"/>
        <w:numPr>
          <w:ilvl w:val="0"/>
          <w:numId w:val="7"/>
        </w:num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detect sentiment type button. </w:t>
      </w:r>
    </w:p>
    <w:p w14:paraId="599579A7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632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E729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8DDEF5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SELECT  sample tweets:</w:t>
      </w:r>
    </w:p>
    <w:p w14:paraId="268C698F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637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885A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p w14:paraId="30D8AF63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p w14:paraId="6565C1A0">
      <w:pPr>
        <w:pStyle w:val="74"/>
        <w:numPr>
          <w:ilvl w:val="0"/>
          <w:numId w:val="7"/>
        </w:num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“accuracy graph” button.</w:t>
      </w:r>
    </w:p>
    <w:p w14:paraId="4E5B240E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608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524" cy="36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F08D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E69CB"/>
    <w:multiLevelType w:val="multilevel"/>
    <w:tmpl w:val="017E69C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F70C7B"/>
    <w:multiLevelType w:val="multilevel"/>
    <w:tmpl w:val="09F70C7B"/>
    <w:lvl w:ilvl="0" w:tentative="0">
      <w:start w:val="1"/>
      <w:numFmt w:val="bullet"/>
      <w:lvlText w:val=""/>
      <w:lvlJc w:val="left"/>
      <w:pPr>
        <w:ind w:left="157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9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8" w:hanging="360"/>
      </w:pPr>
      <w:rPr>
        <w:rFonts w:hint="default" w:ascii="Wingdings" w:hAnsi="Wingdings"/>
      </w:rPr>
    </w:lvl>
  </w:abstractNum>
  <w:abstractNum w:abstractNumId="2">
    <w:nsid w:val="1165068F"/>
    <w:multiLevelType w:val="multilevel"/>
    <w:tmpl w:val="1165068F"/>
    <w:lvl w:ilvl="0" w:tentative="0">
      <w:start w:val="1"/>
      <w:numFmt w:val="bullet"/>
      <w:lvlText w:val=""/>
      <w:lvlJc w:val="left"/>
      <w:pPr>
        <w:ind w:left="85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9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1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3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5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7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9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18" w:hanging="360"/>
      </w:pPr>
      <w:rPr>
        <w:rFonts w:hint="default" w:ascii="Wingdings" w:hAnsi="Wingdings"/>
      </w:rPr>
    </w:lvl>
  </w:abstractNum>
  <w:abstractNum w:abstractNumId="3">
    <w:nsid w:val="1A31788C"/>
    <w:multiLevelType w:val="multilevel"/>
    <w:tmpl w:val="1A31788C"/>
    <w:lvl w:ilvl="0" w:tentative="0">
      <w:start w:val="1"/>
      <w:numFmt w:val="bullet"/>
      <w:lvlText w:val=""/>
      <w:lvlJc w:val="left"/>
      <w:pPr>
        <w:ind w:left="157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9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8" w:hanging="360"/>
      </w:pPr>
      <w:rPr>
        <w:rFonts w:hint="default" w:ascii="Wingdings" w:hAnsi="Wingdings"/>
      </w:rPr>
    </w:lvl>
  </w:abstractNum>
  <w:abstractNum w:abstractNumId="4">
    <w:nsid w:val="40C4673A"/>
    <w:multiLevelType w:val="multilevel"/>
    <w:tmpl w:val="40C4673A"/>
    <w:lvl w:ilvl="0" w:tentative="0">
      <w:start w:val="1"/>
      <w:numFmt w:val="bullet"/>
      <w:lvlText w:val=""/>
      <w:lvlJc w:val="left"/>
      <w:pPr>
        <w:ind w:left="85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9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1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3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5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7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9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18" w:hanging="360"/>
      </w:pPr>
      <w:rPr>
        <w:rFonts w:hint="default" w:ascii="Wingdings" w:hAnsi="Wingdings"/>
      </w:rPr>
    </w:lvl>
  </w:abstractNum>
  <w:abstractNum w:abstractNumId="5">
    <w:nsid w:val="40D32C59"/>
    <w:multiLevelType w:val="multilevel"/>
    <w:tmpl w:val="40D32C59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E12820"/>
    <w:multiLevelType w:val="multilevel"/>
    <w:tmpl w:val="70E12820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1B"/>
    <w:rsid w:val="004E3CDA"/>
    <w:rsid w:val="00645252"/>
    <w:rsid w:val="006D3D74"/>
    <w:rsid w:val="007528FB"/>
    <w:rsid w:val="0083569A"/>
    <w:rsid w:val="00A9204E"/>
    <w:rsid w:val="00D545EC"/>
    <w:rsid w:val="00D62B1B"/>
    <w:rsid w:val="00DA7385"/>
    <w:rsid w:val="00DE1BD7"/>
    <w:rsid w:val="2EB459D3"/>
    <w:rsid w:val="70C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qFormat="1"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uiPriority="99" w:name="Body Text Indent 3"/>
    <w:lsdException w:qFormat="1"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1"/>
    <w:semiHidden/>
    <w:unhideWhenUsed/>
    <w:qFormat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19">
    <w:name w:val="annotation text"/>
    <w:basedOn w:val="1"/>
    <w:link w:val="63"/>
    <w:semiHidden/>
    <w:unhideWhenUsed/>
    <w:uiPriority w:val="99"/>
    <w:rPr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Document Map"/>
    <w:basedOn w:val="1"/>
    <w:link w:val="65"/>
    <w:semiHidden/>
    <w:unhideWhenUsed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6"/>
    <w:semiHidden/>
    <w:unhideWhenUsed/>
    <w:qFormat/>
    <w:uiPriority w:val="99"/>
    <w:rPr>
      <w:szCs w:val="20"/>
    </w:rPr>
  </w:style>
  <w:style w:type="paragraph" w:styleId="24">
    <w:name w:val="envelope return"/>
    <w:basedOn w:val="1"/>
    <w:semiHidden/>
    <w:unhideWhenUsed/>
    <w:qFormat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3"/>
    <w:semiHidden/>
    <w:unhideWhenUsed/>
    <w:qFormat/>
    <w:uiPriority w:val="99"/>
  </w:style>
  <w:style w:type="paragraph" w:styleId="27">
    <w:name w:val="footnote text"/>
    <w:basedOn w:val="1"/>
    <w:link w:val="67"/>
    <w:semiHidden/>
    <w:unhideWhenUsed/>
    <w:qFormat/>
    <w:uiPriority w:val="99"/>
    <w:rPr>
      <w:szCs w:val="20"/>
    </w:rPr>
  </w:style>
  <w:style w:type="paragraph" w:styleId="28">
    <w:name w:val="header"/>
    <w:basedOn w:val="1"/>
    <w:link w:val="72"/>
    <w:semiHidden/>
    <w:unhideWhenUsed/>
    <w:qFormat/>
    <w:uiPriority w:val="99"/>
  </w:style>
  <w:style w:type="character" w:styleId="29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8"/>
    <w:semiHidden/>
    <w:unhideWhenUsed/>
    <w:qFormat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qFormat/>
    <w:uiPriority w:val="99"/>
    <w:rPr>
      <w:color w:val="1F4E79" w:themeColor="accent1" w:themeShade="80"/>
      <w:u w:val="single"/>
    </w:rPr>
  </w:style>
  <w:style w:type="paragraph" w:styleId="34">
    <w:name w:val="macro"/>
    <w:link w:val="69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35">
    <w:name w:val="Plain Text"/>
    <w:basedOn w:val="1"/>
    <w:link w:val="70"/>
    <w:semiHidden/>
    <w:unhideWhenUsed/>
    <w:qFormat/>
    <w:uiPriority w:val="99"/>
    <w:rPr>
      <w:rFonts w:ascii="Consolas" w:hAnsi="Consolas"/>
      <w:szCs w:val="21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5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8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9">
    <w:name w:val="toc 9"/>
    <w:basedOn w:val="1"/>
    <w:next w:val="1"/>
    <w:autoRedefine/>
    <w:semiHidden/>
    <w:unhideWhenUsed/>
    <w:qFormat/>
    <w:uiPriority w:val="39"/>
    <w:pPr>
      <w:spacing w:after="120"/>
      <w:ind w:left="1757"/>
    </w:p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11"/>
    <w:link w:val="37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11"/>
    <w:link w:val="5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11"/>
    <w:link w:val="55"/>
    <w:qFormat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1"/>
    <w:link w:val="15"/>
    <w:semiHidden/>
    <w:qFormat/>
    <w:uiPriority w:val="99"/>
    <w:rPr>
      <w:szCs w:val="16"/>
    </w:rPr>
  </w:style>
  <w:style w:type="character" w:customStyle="1" w:styleId="62">
    <w:name w:val="Body Text Indent 3 Char"/>
    <w:basedOn w:val="11"/>
    <w:link w:val="16"/>
    <w:semiHidden/>
    <w:qFormat/>
    <w:uiPriority w:val="99"/>
    <w:rPr>
      <w:szCs w:val="16"/>
    </w:rPr>
  </w:style>
  <w:style w:type="character" w:customStyle="1" w:styleId="63">
    <w:name w:val="Comment Text Char"/>
    <w:basedOn w:val="11"/>
    <w:link w:val="19"/>
    <w:semiHidden/>
    <w:qFormat/>
    <w:uiPriority w:val="99"/>
    <w:rPr>
      <w:szCs w:val="20"/>
    </w:rPr>
  </w:style>
  <w:style w:type="character" w:customStyle="1" w:styleId="64">
    <w:name w:val="Comment Subject Char"/>
    <w:basedOn w:val="63"/>
    <w:link w:val="20"/>
    <w:semiHidden/>
    <w:qFormat/>
    <w:uiPriority w:val="99"/>
    <w:rPr>
      <w:b/>
      <w:bCs/>
      <w:szCs w:val="20"/>
    </w:rPr>
  </w:style>
  <w:style w:type="character" w:customStyle="1" w:styleId="65">
    <w:name w:val="Document Map Char"/>
    <w:basedOn w:val="11"/>
    <w:link w:val="21"/>
    <w:semiHidden/>
    <w:qFormat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1"/>
    <w:link w:val="23"/>
    <w:semiHidden/>
    <w:qFormat/>
    <w:uiPriority w:val="99"/>
    <w:rPr>
      <w:szCs w:val="20"/>
    </w:rPr>
  </w:style>
  <w:style w:type="character" w:customStyle="1" w:styleId="67">
    <w:name w:val="Footnote Text Char"/>
    <w:basedOn w:val="11"/>
    <w:link w:val="27"/>
    <w:semiHidden/>
    <w:qFormat/>
    <w:uiPriority w:val="99"/>
    <w:rPr>
      <w:szCs w:val="20"/>
    </w:rPr>
  </w:style>
  <w:style w:type="character" w:customStyle="1" w:styleId="68">
    <w:name w:val="HTML Preformatted Char"/>
    <w:basedOn w:val="11"/>
    <w:link w:val="31"/>
    <w:semiHidden/>
    <w:qFormat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1"/>
    <w:link w:val="34"/>
    <w:semiHidden/>
    <w:qFormat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1"/>
    <w:link w:val="35"/>
    <w:semiHidden/>
    <w:qFormat/>
    <w:uiPriority w:val="99"/>
    <w:rPr>
      <w:rFonts w:ascii="Consolas" w:hAnsi="Consolas"/>
      <w:szCs w:val="21"/>
    </w:rPr>
  </w:style>
  <w:style w:type="character" w:styleId="71">
    <w:name w:val="Placeholder Text"/>
    <w:basedOn w:val="11"/>
    <w:semiHidden/>
    <w:qFormat/>
    <w:uiPriority w:val="99"/>
    <w:rPr>
      <w:color w:val="3B3838" w:themeColor="background2" w:themeShade="40"/>
    </w:rPr>
  </w:style>
  <w:style w:type="character" w:customStyle="1" w:styleId="72">
    <w:name w:val="Header Char"/>
    <w:basedOn w:val="11"/>
    <w:link w:val="28"/>
    <w:semiHidden/>
    <w:qFormat/>
    <w:uiPriority w:val="99"/>
  </w:style>
  <w:style w:type="character" w:customStyle="1" w:styleId="73">
    <w:name w:val="Footer Char"/>
    <w:basedOn w:val="11"/>
    <w:link w:val="26"/>
    <w:semiHidden/>
    <w:qFormat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/>
</ds:datastoreItem>
</file>

<file path=customXml/itemProps2.xml><?xml version="1.0" encoding="utf-8"?>
<ds:datastoreItem xmlns:ds="http://schemas.openxmlformats.org/officeDocument/2006/customXml" ds:itemID="{4B3A7E92-E05A-4924-9E8A-9F6659E5855B}">
  <ds:schemaRefs/>
</ds:datastoreItem>
</file>

<file path=customXml/itemProps3.xml><?xml version="1.0" encoding="utf-8"?>
<ds:datastoreItem xmlns:ds="http://schemas.openxmlformats.org/officeDocument/2006/customXml" ds:itemID="{7FBDB1CC-CEFB-4E46-8174-1F0AA0D30B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Pages>6</Pages>
  <Words>200</Words>
  <Characters>1141</Characters>
  <Lines>9</Lines>
  <Paragraphs>2</Paragraphs>
  <TotalTime>1</TotalTime>
  <ScaleCrop>false</ScaleCrop>
  <LinksUpToDate>false</LinksUpToDate>
  <CharactersWithSpaces>1339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2025-05-14T05:08:00Z</dcterms:created>
  <dc:creator>ASUS</dc:creator>
  <cp:lastModifiedBy>Vaishnavi Reddy Endurthi</cp:lastModifiedBy>
  <dcterms:modified xsi:type="dcterms:W3CDTF">2025-05-14T11:59:30Z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1033-12.2.0.21179</vt:lpwstr>
  </property>
  <property fmtid="{D5CDD505-2E9C-101B-9397-08002B2CF9AE}" pid="9" name="ICV">
    <vt:lpwstr>FB99BFFF360D4C62927C844402B5F8C1_12</vt:lpwstr>
  </property>
</Properties>
</file>